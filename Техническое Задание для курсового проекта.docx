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58A6" w14:textId="77777777" w:rsidR="007C3110" w:rsidRDefault="001F3114">
      <w:pPr>
        <w:keepNext/>
        <w:keepLines/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Техническое Задание для курсового проекта</w:t>
      </w:r>
    </w:p>
    <w:p w14:paraId="64C58A48" w14:textId="77777777" w:rsidR="007C3110" w:rsidRPr="00694A63" w:rsidRDefault="001F31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Приложение </w:t>
      </w:r>
      <w:r w:rsidRPr="00694A63">
        <w:rPr>
          <w:rFonts w:ascii="Times New Roman" w:hAnsi="Times New Roman" w:cs="Times New Roman"/>
          <w:b/>
          <w:bCs/>
          <w:sz w:val="48"/>
          <w:szCs w:val="48"/>
        </w:rPr>
        <w:t>«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Jobbie</w:t>
      </w:r>
      <w:r w:rsidRPr="00694A63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14:paraId="0956CBEB" w14:textId="77777777" w:rsidR="007C3110" w:rsidRPr="00694A63" w:rsidRDefault="001F3114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  <w:r w:rsidRPr="00694A63">
        <w:rPr>
          <w:rFonts w:ascii="Times New Roman" w:hAnsi="Times New Roman" w:cs="Times New Roman"/>
          <w:sz w:val="28"/>
          <w:szCs w:val="28"/>
        </w:rPr>
        <w:br w:type="page"/>
      </w:r>
    </w:p>
    <w:p w14:paraId="61D9AF17" w14:textId="77777777" w:rsidR="007C3110" w:rsidRDefault="001F3114">
      <w:pPr>
        <w:keepNext/>
        <w:keepLines/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Общая информация</w:t>
      </w:r>
    </w:p>
    <w:p w14:paraId="771EF273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Основной ресурс для API: </w:t>
      </w:r>
      <w:hyperlink r:id="rId5" w:history="1">
        <w:r>
          <w:rPr>
            <w:rFonts w:ascii="Times New Roman" w:hAnsi="Times New Roman" w:cs="Times New Roman"/>
            <w:sz w:val="32"/>
            <w:szCs w:val="32"/>
          </w:rPr>
          <w:t>https://</w:t>
        </w:r>
        <w:proofErr w:type="spellStart"/>
        <w:r>
          <w:rPr>
            <w:rFonts w:ascii="Times New Roman" w:hAnsi="Times New Roman" w:cs="Times New Roman"/>
            <w:sz w:val="32"/>
            <w:szCs w:val="32"/>
            <w:lang w:val="en-US"/>
          </w:rPr>
          <w:t>remotive</w:t>
        </w:r>
        <w:proofErr w:type="spellEnd"/>
        <w:r w:rsidRPr="00694A63">
          <w:rPr>
            <w:rFonts w:ascii="Times New Roman" w:hAnsi="Times New Roman" w:cs="Times New Roman"/>
            <w:sz w:val="32"/>
            <w:szCs w:val="32"/>
          </w:rPr>
          <w:t>.</w:t>
        </w:r>
        <w:r>
          <w:rPr>
            <w:rFonts w:ascii="Times New Roman" w:hAnsi="Times New Roman" w:cs="Times New Roman"/>
            <w:sz w:val="32"/>
            <w:szCs w:val="32"/>
            <w:lang w:val="en-US"/>
          </w:rPr>
          <w:t>io</w:t>
        </w:r>
      </w:hyperlink>
    </w:p>
    <w:p w14:paraId="79481199" w14:textId="3BFB12D3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94A63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Базовый функционал приложения:</w:t>
      </w:r>
    </w:p>
    <w:p w14:paraId="5CD8031B" w14:textId="77777777" w:rsidR="007C3110" w:rsidRDefault="001F3114" w:rsidP="003A21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поиск вакансий</w:t>
      </w:r>
    </w:p>
    <w:p w14:paraId="65FC0BA2" w14:textId="77777777" w:rsidR="007C3110" w:rsidRDefault="001F3114" w:rsidP="003A21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показ детальной информации по вакансии</w:t>
      </w:r>
    </w:p>
    <w:p w14:paraId="1157241D" w14:textId="77777777" w:rsidR="007C3110" w:rsidRDefault="001F3114" w:rsidP="003A21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добавление вакансий в избранное</w:t>
      </w:r>
    </w:p>
    <w:p w14:paraId="57113357" w14:textId="77777777" w:rsidR="007C3110" w:rsidRDefault="001F3114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49EB8365" w14:textId="77777777" w:rsidR="007C3110" w:rsidRDefault="001F3114">
      <w:pPr>
        <w:keepNext/>
        <w:keepLines/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Основные экраны приложения</w:t>
      </w:r>
    </w:p>
    <w:p w14:paraId="6B1C9E05" w14:textId="77777777" w:rsidR="007C3110" w:rsidRDefault="001F3114" w:rsidP="003A21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Основной экран - поиск вакансий и список вакансий</w:t>
      </w:r>
    </w:p>
    <w:p w14:paraId="43E707F9" w14:textId="77777777" w:rsidR="007C3110" w:rsidRDefault="001F3114" w:rsidP="003A21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Экран детальной информации по выбранным вакансиям</w:t>
      </w:r>
    </w:p>
    <w:p w14:paraId="1129B380" w14:textId="77777777" w:rsidR="007C3110" w:rsidRDefault="001F3114" w:rsidP="003A21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Экран избранных вакансий</w:t>
      </w:r>
    </w:p>
    <w:p w14:paraId="07D7F964" w14:textId="77777777" w:rsidR="007C3110" w:rsidRDefault="001F3114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387142C" w14:textId="77777777" w:rsidR="007C3110" w:rsidRDefault="001F3114">
      <w:pPr>
        <w:keepNext/>
        <w:keepLines/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Основной экран - поиск вакансий</w:t>
      </w:r>
    </w:p>
    <w:p w14:paraId="701DA137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экране должен быть реализован поиск вакансий.</w:t>
      </w:r>
    </w:p>
    <w:p w14:paraId="3BBEB4E4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Результат поиска выводится в виде списка. </w:t>
      </w:r>
    </w:p>
    <w:p w14:paraId="1E2E56B0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нажатии на элемент списка должен открываться экран с детальной информацией о вакансии.</w:t>
      </w:r>
    </w:p>
    <w:p w14:paraId="72C058D4" w14:textId="77777777" w:rsidR="007C3110" w:rsidRPr="00694A63" w:rsidRDefault="001F3114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  <w:r w:rsidRPr="00694A63">
        <w:rPr>
          <w:rFonts w:ascii="Times New Roman" w:hAnsi="Times New Roman" w:cs="Times New Roman"/>
          <w:sz w:val="32"/>
          <w:szCs w:val="32"/>
        </w:rPr>
        <w:br w:type="page"/>
      </w:r>
    </w:p>
    <w:p w14:paraId="581CB460" w14:textId="77777777" w:rsidR="007C3110" w:rsidRDefault="001F3114">
      <w:pPr>
        <w:keepNext/>
        <w:keepLines/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Экран детальной информации</w:t>
      </w:r>
    </w:p>
    <w:p w14:paraId="6040AE59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экране должна отображаться основная информация о вакансии.</w:t>
      </w:r>
    </w:p>
    <w:p w14:paraId="2C6D869E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Необходимо реализовать возможность добавления вакансии в избранное.</w:t>
      </w:r>
    </w:p>
    <w:p w14:paraId="00D21FAA" w14:textId="77777777" w:rsidR="007C3110" w:rsidRPr="00694A63" w:rsidRDefault="001F3114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  <w:r w:rsidRPr="00694A63">
        <w:rPr>
          <w:rFonts w:ascii="Times New Roman" w:hAnsi="Times New Roman" w:cs="Times New Roman"/>
          <w:sz w:val="32"/>
          <w:szCs w:val="32"/>
        </w:rPr>
        <w:br w:type="page"/>
      </w:r>
    </w:p>
    <w:p w14:paraId="18155C15" w14:textId="77777777" w:rsidR="007C3110" w:rsidRDefault="001F3114">
      <w:pPr>
        <w:keepNext/>
        <w:keepLines/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Экран избранных вакансий</w:t>
      </w:r>
    </w:p>
    <w:p w14:paraId="067A4243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Должен отображать список избранных вакансий. Необходимо добавить возможность удаления вакансии.</w:t>
      </w:r>
    </w:p>
    <w:p w14:paraId="1B4CBEE6" w14:textId="77777777" w:rsidR="007C3110" w:rsidRPr="00694A63" w:rsidRDefault="001F3114">
      <w:pPr>
        <w:widowControl w:val="0"/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  <w:r w:rsidRPr="00694A63">
        <w:rPr>
          <w:rFonts w:ascii="Times New Roman" w:hAnsi="Times New Roman" w:cs="Times New Roman"/>
          <w:sz w:val="32"/>
          <w:szCs w:val="32"/>
        </w:rPr>
        <w:br w:type="page"/>
      </w:r>
    </w:p>
    <w:p w14:paraId="6A444260" w14:textId="77777777" w:rsidR="007C3110" w:rsidRPr="00694A63" w:rsidRDefault="001F3114">
      <w:pPr>
        <w:keepNext/>
        <w:keepLines/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Стек</w:t>
      </w:r>
      <w:r w:rsidRPr="00694A6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технологий</w:t>
      </w:r>
    </w:p>
    <w:p w14:paraId="57B343A3" w14:textId="77777777" w:rsidR="007C3110" w:rsidRDefault="007C311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336B5CF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1- Kotlin  </w:t>
      </w:r>
    </w:p>
    <w:p w14:paraId="34E987C3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2- MVVM </w:t>
      </w:r>
    </w:p>
    <w:p w14:paraId="7E0A1B34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3- Retrofit2  </w:t>
      </w:r>
    </w:p>
    <w:p w14:paraId="64C29226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4- Glide  </w:t>
      </w:r>
    </w:p>
    <w:p w14:paraId="176DAA2D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5- Navigation Components  </w:t>
      </w:r>
    </w:p>
    <w:p w14:paraId="6526492D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6- Safe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08D23278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7-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TabLayout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02E6E763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8- Swipe to Refresh   </w:t>
      </w:r>
    </w:p>
    <w:p w14:paraId="6F476082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9-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DiffUtil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with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RecyclerView</w:t>
      </w:r>
      <w:proofErr w:type="spellEnd"/>
    </w:p>
    <w:p w14:paraId="204E4721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10-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ViewBinding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760B76C1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11- Room Database  </w:t>
      </w:r>
    </w:p>
    <w:p w14:paraId="30D7CC0A" w14:textId="77777777" w:rsidR="007C3110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12- Coroutine  </w:t>
      </w:r>
    </w:p>
    <w:p w14:paraId="61BB7445" w14:textId="77777777" w:rsidR="001F3114" w:rsidRDefault="001F311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13- WebView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sectPr w:rsidR="001F311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8D0147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A6"/>
    <w:rsid w:val="001715A6"/>
    <w:rsid w:val="001F3114"/>
    <w:rsid w:val="003A21EB"/>
    <w:rsid w:val="00694A63"/>
    <w:rsid w:val="007C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9E7FA1"/>
  <w14:defaultImageDpi w14:val="0"/>
  <w15:docId w15:val="{75ACBE87-BC8A-444A-A9C0-D1975B27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motive.io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s\andersen_&#1090;&#1079;_&#1090;&#1091;&#1088;&#1072;&#1077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andersen_тз_тураев</Template>
  <TotalTime>0</TotalTime>
  <Pages>7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2</cp:revision>
  <dcterms:created xsi:type="dcterms:W3CDTF">2021-10-04T10:02:00Z</dcterms:created>
  <dcterms:modified xsi:type="dcterms:W3CDTF">2021-10-04T10:05:00Z</dcterms:modified>
</cp:coreProperties>
</file>